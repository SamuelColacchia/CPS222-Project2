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412E" w:rsidRDefault="002C7D10" w:rsidP="00B5412E">
      <w:pPr>
        <w:pStyle w:val="Title"/>
        <w:jc w:val="center"/>
      </w:pPr>
      <w:r>
        <w:t>Project 2</w:t>
      </w:r>
    </w:p>
    <w:p w:rsidR="00B5412E" w:rsidRDefault="002C7D10" w:rsidP="00B5412E">
      <w:r>
        <w:t>CPS 222</w:t>
      </w:r>
    </w:p>
    <w:p w:rsidR="00B5412E" w:rsidRDefault="00B5412E" w:rsidP="00B5412E">
      <w:pPr>
        <w:pBdr>
          <w:bottom w:val="single" w:sz="6" w:space="1" w:color="auto"/>
        </w:pBdr>
      </w:pPr>
      <w:r>
        <w:t>Samuel Colacchia</w:t>
      </w:r>
      <w:r w:rsidR="002C7D10">
        <w:t xml:space="preserve"> &amp; Matthew Felgate</w:t>
      </w:r>
    </w:p>
    <w:p w:rsidR="00F551E4" w:rsidRDefault="002C7D10" w:rsidP="002C7D10">
      <w:pPr>
        <w:pStyle w:val="Subtitle"/>
        <w:jc w:val="center"/>
      </w:pPr>
      <w:r>
        <w:t>What was attempted</w:t>
      </w:r>
    </w:p>
    <w:p w:rsidR="002C7D10" w:rsidRDefault="002C7D10" w:rsidP="002C7D10">
      <w:r>
        <w:t>All base requirements</w:t>
      </w:r>
    </w:p>
    <w:p w:rsidR="002C7D10" w:rsidRDefault="002C7D10" w:rsidP="002C7D10">
      <w:r>
        <w:t>Option 1</w:t>
      </w:r>
    </w:p>
    <w:p w:rsidR="002C7D10" w:rsidRDefault="002C7D10" w:rsidP="002C7D10">
      <w:r>
        <w:t>Option 3</w:t>
      </w:r>
    </w:p>
    <w:p w:rsidR="002C7D10" w:rsidRDefault="002C7D10" w:rsidP="002C7D10">
      <w:pPr>
        <w:pStyle w:val="Subtitle"/>
        <w:jc w:val="center"/>
      </w:pPr>
      <w:r>
        <w:t>Known issue/bugs</w:t>
      </w:r>
    </w:p>
    <w:p w:rsidR="002C7D10" w:rsidRDefault="002C7D10" w:rsidP="002C7D10">
      <w:r>
        <w:t>In option 1 on implementing syntax error, it does not full function as desired</w:t>
      </w:r>
    </w:p>
    <w:p w:rsidR="005B2EF2" w:rsidRPr="002C7D10" w:rsidRDefault="005B2EF2" w:rsidP="002C7D10">
      <w:r>
        <w:t xml:space="preserve">Issues with syntax check: because I have to restructure the postfix </w:t>
      </w:r>
      <w:proofErr w:type="spellStart"/>
      <w:r>
        <w:t>funvtion</w:t>
      </w:r>
      <w:proofErr w:type="spellEnd"/>
      <w:r>
        <w:t xml:space="preserve"> there is a logic error with the code, explained on print out</w:t>
      </w:r>
      <w:bookmarkStart w:id="0" w:name="_GoBack"/>
      <w:bookmarkEnd w:id="0"/>
    </w:p>
    <w:p w:rsidR="002C7D10" w:rsidRPr="002C7D10" w:rsidRDefault="002C7D10" w:rsidP="002C7D10"/>
    <w:sectPr w:rsidR="002C7D10" w:rsidRPr="002C7D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D10"/>
    <w:rsid w:val="002809EC"/>
    <w:rsid w:val="002C7D10"/>
    <w:rsid w:val="005B2EF2"/>
    <w:rsid w:val="00B5412E"/>
    <w:rsid w:val="00F55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FC2FC"/>
  <w15:chartTrackingRefBased/>
  <w15:docId w15:val="{423B2F1E-293D-459C-B9DB-4A249F1AD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B541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5412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41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7D1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C7D10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kdsa\Documents\Custom%20Office%20Templates\HomeWork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HomeWork</Template>
  <TotalTime>25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colacchia</dc:creator>
  <cp:keywords/>
  <dc:description/>
  <cp:lastModifiedBy>samuel colacchia</cp:lastModifiedBy>
  <cp:revision>2</cp:revision>
  <dcterms:created xsi:type="dcterms:W3CDTF">2016-02-24T20:43:00Z</dcterms:created>
  <dcterms:modified xsi:type="dcterms:W3CDTF">2016-02-24T21:28:00Z</dcterms:modified>
</cp:coreProperties>
</file>